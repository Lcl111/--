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left="630" w:leftChars="300"/>
        <w:rPr>
          <w:color w:val="4C4C4C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1907540</wp:posOffset>
                </wp:positionH>
                <wp:positionV relativeFrom="page">
                  <wp:posOffset>167640</wp:posOffset>
                </wp:positionV>
                <wp:extent cx="5360035" cy="10727690"/>
                <wp:effectExtent l="19050" t="19050" r="50165" b="54610"/>
                <wp:wrapNone/>
                <wp:docPr id="12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035" cy="10727690"/>
                        </a:xfrm>
                        <a:prstGeom prst="rect">
                          <a:avLst/>
                        </a:prstGeom>
                        <a:solidFill>
                          <a:srgbClr val="FAEFEF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150.2pt;margin-top:13.2pt;height:844.7pt;width:422.05pt;mso-position-vertical-relative:page;z-index:251661312;v-text-anchor:middle;mso-width-relative:page;mso-height-relative:page;" fillcolor="#FAEFEF" filled="t" stroked="t" coordsize="21600,21600" o:gfxdata="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50XjNcAAAAMAQAADwAAAAAA&#10;AAABACAAAAAiAAAAZHJzL2Rvd25yZXYueG1sUEsBAhQAFAAAAAgAh07iQL1XEkBNAgAAlgQAAA4A&#10;AAAAAAAAAQAgAAAAJgEAAGRycy9lMm9Eb2MueG1sUEsFBgAAAAAGAAYAWQEAAOUFAAAAAA==&#10;">
                <v:fill on="t" focussize="0,0"/>
                <v:stroke weight="3pt" color="#F2F2F2" joinstyle="miter"/>
                <v:imagedata o:title=""/>
                <o:lock v:ext="edit" aspectratio="f"/>
                <v:shadow on="t" color="#205867" opacity="32768f" offset="1pt,2pt" origin="0f,0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2533015</wp:posOffset>
                </wp:positionH>
                <wp:positionV relativeFrom="paragraph">
                  <wp:posOffset>-101600</wp:posOffset>
                </wp:positionV>
                <wp:extent cx="1058545" cy="470535"/>
                <wp:effectExtent l="0" t="0" r="0" b="0"/>
                <wp:wrapNone/>
                <wp:docPr id="25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54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毕业院校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0" o:spid="_x0000_s1026" o:spt="202" type="#_x0000_t202" style="position:absolute;left:0pt;margin-left:199.45pt;margin-top:-8pt;height:37.05pt;width:83.35pt;z-index:251672576;mso-width-relative:page;mso-height-relative:page;" filled="f" stroked="f" coordsize="21600,21600" o:gfxdata="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Tgiwg2AAAAAoBAAAPAAAA&#10;AAAAAAEAIAAAACIAAABkcnMvZG93bnJldi54bWxQSwECFAAUAAAACACHTuJAgBvCqaMBAAAa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/>
                          <w:sz w:val="28"/>
                          <w:szCs w:val="28"/>
                        </w:rPr>
                        <w:t>毕业院校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-82550</wp:posOffset>
                </wp:positionV>
                <wp:extent cx="1388745" cy="446405"/>
                <wp:effectExtent l="0" t="0" r="1905" b="10795"/>
                <wp:wrapNone/>
                <wp:docPr id="24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745" cy="446405"/>
                          <a:chOff x="471" y="968"/>
                          <a:chExt cx="3711" cy="1149"/>
                        </a:xfrm>
                      </wpg:grpSpPr>
                      <wps:wsp>
                        <wps:cNvPr id="22" name="矩形 118"/>
                        <wps:cNvSpPr/>
                        <wps:spPr>
                          <a:xfrm>
                            <a:off x="1394" y="1179"/>
                            <a:ext cx="2788" cy="779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23" name="Freeform 13"/>
                        <wps:cNvSpPr>
                          <a:spLocks noChangeAspect="1" noEditPoints="1"/>
                        </wps:cNvSpPr>
                        <wps:spPr>
                          <a:xfrm>
                            <a:off x="471" y="968"/>
                            <a:ext cx="1118" cy="11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44000"/>
                              </a:cxn>
                              <a:cxn ang="0">
                                <a:pos x="140400" y="0"/>
                              </a:cxn>
                              <a:cxn ang="0">
                                <a:pos x="280800" y="144000"/>
                              </a:cxn>
                              <a:cxn ang="0">
                                <a:pos x="140400" y="288000"/>
                              </a:cxn>
                              <a:cxn ang="0">
                                <a:pos x="0" y="144000"/>
                              </a:cxn>
                              <a:cxn ang="0">
                                <a:pos x="244238" y="101388"/>
                              </a:cxn>
                              <a:cxn ang="0">
                                <a:pos x="244238" y="101388"/>
                              </a:cxn>
                              <a:cxn ang="0">
                                <a:pos x="245700" y="108735"/>
                              </a:cxn>
                              <a:cxn ang="0">
                                <a:pos x="147713" y="142531"/>
                              </a:cxn>
                              <a:cxn ang="0">
                                <a:pos x="137475" y="142531"/>
                              </a:cxn>
                              <a:cxn ang="0">
                                <a:pos x="86288" y="126367"/>
                              </a:cxn>
                              <a:cxn ang="0">
                                <a:pos x="143325" y="102857"/>
                              </a:cxn>
                              <a:cxn ang="0">
                                <a:pos x="144788" y="95510"/>
                              </a:cxn>
                              <a:cxn ang="0">
                                <a:pos x="144788" y="95510"/>
                              </a:cxn>
                              <a:cxn ang="0">
                                <a:pos x="138938" y="92571"/>
                              </a:cxn>
                              <a:cxn ang="0">
                                <a:pos x="71663" y="120490"/>
                              </a:cxn>
                              <a:cxn ang="0">
                                <a:pos x="71663" y="121959"/>
                              </a:cxn>
                              <a:cxn ang="0">
                                <a:pos x="58500" y="151347"/>
                              </a:cxn>
                              <a:cxn ang="0">
                                <a:pos x="64350" y="160163"/>
                              </a:cxn>
                              <a:cxn ang="0">
                                <a:pos x="59963" y="168980"/>
                              </a:cxn>
                              <a:cxn ang="0">
                                <a:pos x="45338" y="223347"/>
                              </a:cxn>
                              <a:cxn ang="0">
                                <a:pos x="29250" y="214531"/>
                              </a:cxn>
                              <a:cxn ang="0">
                                <a:pos x="49725" y="170449"/>
                              </a:cxn>
                              <a:cxn ang="0">
                                <a:pos x="42413" y="160163"/>
                              </a:cxn>
                              <a:cxn ang="0">
                                <a:pos x="49725" y="149878"/>
                              </a:cxn>
                              <a:cxn ang="0">
                                <a:pos x="61425" y="117551"/>
                              </a:cxn>
                              <a:cxn ang="0">
                                <a:pos x="38025" y="108735"/>
                              </a:cxn>
                              <a:cxn ang="0">
                                <a:pos x="38025" y="101388"/>
                              </a:cxn>
                              <a:cxn ang="0">
                                <a:pos x="136013" y="66122"/>
                              </a:cxn>
                              <a:cxn ang="0">
                                <a:pos x="147713" y="66122"/>
                              </a:cxn>
                              <a:cxn ang="0">
                                <a:pos x="244238" y="101388"/>
                              </a:cxn>
                              <a:cxn ang="0">
                                <a:pos x="137475" y="155755"/>
                              </a:cxn>
                              <a:cxn ang="0">
                                <a:pos x="137475" y="155755"/>
                              </a:cxn>
                              <a:cxn ang="0">
                                <a:pos x="147713" y="155755"/>
                              </a:cxn>
                              <a:cxn ang="0">
                                <a:pos x="210600" y="135184"/>
                              </a:cxn>
                              <a:cxn ang="0">
                                <a:pos x="210600" y="168980"/>
                              </a:cxn>
                              <a:cxn ang="0">
                                <a:pos x="204750" y="177796"/>
                              </a:cxn>
                              <a:cxn ang="0">
                                <a:pos x="80438" y="180735"/>
                              </a:cxn>
                              <a:cxn ang="0">
                                <a:pos x="76050" y="174857"/>
                              </a:cxn>
                              <a:cxn ang="0">
                                <a:pos x="80438" y="163102"/>
                              </a:cxn>
                              <a:cxn ang="0">
                                <a:pos x="74588" y="151347"/>
                              </a:cxn>
                              <a:cxn ang="0">
                                <a:pos x="74588" y="135184"/>
                              </a:cxn>
                              <a:cxn ang="0">
                                <a:pos x="137475" y="155755"/>
                              </a:cxn>
                              <a:cxn ang="0">
                                <a:pos x="137475" y="155755"/>
                              </a:cxn>
                              <a:cxn ang="0">
                                <a:pos x="137475" y="155755"/>
                              </a:cxn>
                            </a:cxnLst>
                            <a:rect l="0" t="0" r="0" b="0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4E4C4D"/>
                          </a:solidFill>
                          <a:ln w="9525">
                            <a:noFill/>
                          </a:ln>
                        </wps:spPr>
                        <wps:bodyPr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9" o:spid="_x0000_s1026" o:spt="203" style="position:absolute;left:0pt;margin-left:168.5pt;margin-top:-6.5pt;height:35.15pt;width:109.35pt;z-index:251671552;mso-width-relative:page;mso-height-relative:page;" coordorigin="471,968" coordsize="3711,1149" o:gfxdata="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">
                <o:lock v:ext="edit" aspectratio="f"/>
                <v:rect id="矩形 118" o:spid="_x0000_s1026" o:spt="1" style="position:absolute;left:1394;top:1179;height:779;width:2788;" fillcolor="#404040" filled="t" stroked="f" coordsize="21600,21600" o:gfxdata="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/iVH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Freeform 13" o:spid="_x0000_s1026" o:spt="100" style="position:absolute;left:471;top:968;height:1149;width:1118;" fillcolor="#4E4C4D" filled="t" stroked="f" coordsize="192,196" o:gfxdata="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/yEDvQAA&#10;ANsAAAAPAAAAAAAAAAEAIAAAACIAAABkcnMvZG93bnJldi54bWxQSwECFAAUAAAACACHTuJAMy8F&#10;njsAAAA5AAAAEAAAAAAAAAABACAAAAAMAQAAZHJzL3NoYXBleG1sLnhtbFBLBQYAAAAABgAGAFsB&#10;AAC2Aw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44000;140400,0;280800,144000;140400,288000;0,144000;244238,101388;244238,101388;245700,108735;147713,142531;137475,142531;86288,126367;143325,102857;144788,95510;144788,95510;138938,92571;71663,120490;71663,121959;58500,151347;64350,160163;59963,168980;45338,223347;29250,214531;49725,170449;42413,160163;49725,149878;61425,117551;38025,108735;38025,101388;136013,66122;147713,66122;244238,101388;137475,155755;137475,155755;147713,155755;210600,135184;210600,168980;204750,177796;80438,180735;76050,174857;80438,163102;74588,151347;74588,135184;137475,155755;137475,155755;137475,155755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95885</wp:posOffset>
            </wp:positionH>
            <wp:positionV relativeFrom="paragraph">
              <wp:posOffset>147320</wp:posOffset>
            </wp:positionV>
            <wp:extent cx="1106170" cy="1548130"/>
            <wp:effectExtent l="57150" t="57150" r="74930" b="71120"/>
            <wp:wrapNone/>
            <wp:docPr id="21" name="图片 116" descr="C:\Users\Administrator\Desktop\myself\PH\mmexport1571040615849.jpgmmexport1571040615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6" descr="C:\Users\Administrator\Desktop\myself\PH\mmexport1571040615849.jpgmmexport157104061584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1548130"/>
                    </a:xfrm>
                    <a:prstGeom prst="rect">
                      <a:avLst/>
                    </a:prstGeom>
                    <a:noFill/>
                    <a:ln w="57150" cap="flat" cmpd="sng">
                      <a:solidFill>
                        <a:srgbClr val="F2DBDB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-464185</wp:posOffset>
                </wp:positionV>
                <wp:extent cx="7576820" cy="10962640"/>
                <wp:effectExtent l="0" t="0" r="5080" b="1016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435" y="80010"/>
                          <a:ext cx="7576820" cy="10962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3pt;margin-top:-36.55pt;height:863.2pt;width:596.6pt;z-index:-251659264;v-text-anchor:middle;mso-width-relative:page;mso-height-relative:page;" fillcolor="#FFFFFF [3212]" filled="t" stroked="f" coordsize="21600,21600" o:gfxdata="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EyurXWAAAADQEAAA8AAAAA&#10;AAAAAQAgAAAAIgAAAGRycy9kb3ducmV2LnhtbFBLAQIUABQAAAAIAIdO4kAZN92dTwIAAHMEAAAO&#10;AAAAAAAAAAEAIAAAACUBAABkcnMvZTJvRG9jLnhtbFBLBQYAAAAABgAGAFkBAAD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-340360</wp:posOffset>
                </wp:positionV>
                <wp:extent cx="5048250" cy="10466705"/>
                <wp:effectExtent l="9525" t="9525" r="9525" b="20320"/>
                <wp:wrapNone/>
                <wp:docPr id="38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46670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36" o:spid="_x0000_s1026" o:spt="1" style="position:absolute;left:0pt;margin-left:151.2pt;margin-top:-26.8pt;height:824.15pt;width:397.5pt;z-index:251680768;mso-width-relative:page;mso-height-relative:page;" filled="f" stroked="t" coordsize="21600,21600" o:gfxdata="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51IJT90AAAANAQAADwAAAAAAAAABACAAAAAiAAAAZHJzL2Rvd25yZXYueG1sUEsBAhQAFAAA&#10;AAgAh07iQFdS7RfqAQAAuwMAAA4AAAAAAAAAAQAgAAAALAEAAGRycy9lMm9Eb2MueG1sUEsFBgAA&#10;AAAGAAYAWQEAAIgFAAAAAA==&#10;">
                <v:fill on="f" focussize="0,0"/>
                <v:stroke weight="1.5pt"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color w:val="4C4C4C"/>
          <w:sz w:val="28"/>
          <w:szCs w:val="28"/>
        </w:rPr>
        <w:t xml:space="preserve"> </w: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124460</wp:posOffset>
                </wp:positionV>
                <wp:extent cx="4735830" cy="1153795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830" cy="11537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0" w:firstLineChars="20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>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 xml:space="preserve">6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  <w:lang w:eastAsia="zh-CN"/>
                              </w:rPr>
                              <w:t>重庆第二师范学院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  <w:lang w:eastAsia="zh-CN"/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 w:leftChars="200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口译，笔译，交替传译，英语文化国家概况，英语语言学，英美文学，旅游翻译，会展翻译，时政翻译，翻译理论研究，翻译作品赏析，计算机辅助翻译等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2.75pt;margin-top:9.8pt;height:90.85pt;width:372.9pt;z-index:251664384;mso-width-relative:page;mso-height-relative:page;" filled="f" stroked="f" coordsize="21600,21600" o:gfxdata="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TgSmMtcAAAALAQAADwAA&#10;AAAAAAABACAAAAAiAAAAZHJzL2Rvd25yZXYueG1sUEsBAhQAFAAAAAgAh07iQMXmc5+lAQAAGgMA&#10;AA4AAAAAAAAAAQAgAAAAJgEAAGRycy9lMm9Eb2MueG1sUEsFBgAAAAAGAAYAWQEAAD0FAAAAAA==&#10;">
                <v:fill on="f" focussize="0,0"/>
                <v:stroke on="f" weight="1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0" w:firstLineChars="200"/>
                        <w:rPr>
                          <w:rFonts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>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 xml:space="preserve">6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  <w:lang w:eastAsia="zh-CN"/>
                        </w:rPr>
                        <w:t>重庆第二师范学院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  <w:lang w:eastAsia="zh-CN"/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ind w:left="420" w:leftChars="200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口译，笔译，交替传译，英语文化国家概况，英语语言学，英美文学，旅游翻译，会展翻译，时政翻译，翻译理论研究，翻译作品赏析，计算机辅助翻译等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ge">
                  <wp:posOffset>1746885</wp:posOffset>
                </wp:positionV>
                <wp:extent cx="2190115" cy="48768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11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3.55pt;margin-top:137.55pt;height:38.4pt;width:172.45pt;mso-position-vertical-relative:page;z-index:251660288;mso-width-relative:page;mso-height-relative:margin;mso-height-percent:200;" filled="f" stroked="f" coordsize="21600,21600" o:gfxdata="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aqioD2AAAAAoBAAAPAAAAAAAAAAEA&#10;IAAAACIAAABkcnMvZG93bnJldi54bWxQSwECFAAUAAAACACHTuJApiirRw8CAADqAwAADgAAAAAA&#10;AAABACAAAAAn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160020</wp:posOffset>
                </wp:positionV>
                <wp:extent cx="1058545" cy="470535"/>
                <wp:effectExtent l="0" t="0" r="0" b="0"/>
                <wp:wrapNone/>
                <wp:docPr id="29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54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1" o:spid="_x0000_s1026" o:spt="202" type="#_x0000_t202" style="position:absolute;left:0pt;margin-left:205.15pt;margin-top:12.6pt;height:37.05pt;width:83.35pt;z-index:251674624;mso-width-relative:page;mso-height-relative:page;" filled="f" stroked="f" coordsize="21600,21600" o:gfxdata="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kvRwfXAAAACgEAAA8A&#10;AAAAAAAAAQAgAAAAIgAAAGRycy9kb3ducmV2LnhtbFBLAQIUABQAAAAIAIdO4kC36Kr7pgEAABo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160020</wp:posOffset>
                </wp:positionV>
                <wp:extent cx="1352550" cy="438785"/>
                <wp:effectExtent l="0" t="0" r="0" b="18415"/>
                <wp:wrapNone/>
                <wp:docPr id="28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438785"/>
                          <a:chOff x="4863" y="4291"/>
                          <a:chExt cx="2130" cy="691"/>
                        </a:xfrm>
                      </wpg:grpSpPr>
                      <wps:wsp>
                        <wps:cNvPr id="26" name="矩形 124"/>
                        <wps:cNvSpPr/>
                        <wps:spPr>
                          <a:xfrm>
                            <a:off x="5368" y="4411"/>
                            <a:ext cx="1625" cy="496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27" name="Freeform 21"/>
                        <wps:cNvSpPr>
                          <a:spLocks noChangeAspect="1" noEditPoints="1"/>
                        </wps:cNvSpPr>
                        <wps:spPr>
                          <a:xfrm>
                            <a:off x="4863" y="4291"/>
                            <a:ext cx="673" cy="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44000"/>
                              </a:cxn>
                              <a:cxn ang="0">
                                <a:pos x="141135" y="0"/>
                              </a:cxn>
                              <a:cxn ang="0">
                                <a:pos x="280800" y="144000"/>
                              </a:cxn>
                              <a:cxn ang="0">
                                <a:pos x="141135" y="288000"/>
                              </a:cxn>
                              <a:cxn ang="0">
                                <a:pos x="0" y="144000"/>
                              </a:cxn>
                              <a:cxn ang="0">
                                <a:pos x="88209" y="64653"/>
                              </a:cxn>
                              <a:cxn ang="0">
                                <a:pos x="88209" y="64653"/>
                              </a:cxn>
                              <a:cxn ang="0">
                                <a:pos x="107321" y="89633"/>
                              </a:cxn>
                              <a:cxn ang="0">
                                <a:pos x="86739" y="107265"/>
                              </a:cxn>
                              <a:cxn ang="0">
                                <a:pos x="64687" y="88163"/>
                              </a:cxn>
                              <a:cxn ang="0">
                                <a:pos x="64687" y="104327"/>
                              </a:cxn>
                              <a:cxn ang="0">
                                <a:pos x="85269" y="124898"/>
                              </a:cxn>
                              <a:cxn ang="0">
                                <a:pos x="107321" y="123429"/>
                              </a:cxn>
                              <a:cxn ang="0">
                                <a:pos x="164658" y="180735"/>
                              </a:cxn>
                              <a:cxn ang="0">
                                <a:pos x="161717" y="199837"/>
                              </a:cxn>
                              <a:cxn ang="0">
                                <a:pos x="180829" y="223347"/>
                              </a:cxn>
                              <a:cxn ang="0">
                                <a:pos x="199941" y="223347"/>
                              </a:cxn>
                              <a:cxn ang="0">
                                <a:pos x="180829" y="199837"/>
                              </a:cxn>
                              <a:cxn ang="0">
                                <a:pos x="204352" y="180735"/>
                              </a:cxn>
                              <a:cxn ang="0">
                                <a:pos x="223464" y="199837"/>
                              </a:cxn>
                              <a:cxn ang="0">
                                <a:pos x="223464" y="180735"/>
                              </a:cxn>
                              <a:cxn ang="0">
                                <a:pos x="205822" y="163102"/>
                              </a:cxn>
                              <a:cxn ang="0">
                                <a:pos x="180829" y="163102"/>
                              </a:cxn>
                              <a:cxn ang="0">
                                <a:pos x="124963" y="107265"/>
                              </a:cxn>
                              <a:cxn ang="0">
                                <a:pos x="124963" y="85224"/>
                              </a:cxn>
                              <a:cxn ang="0">
                                <a:pos x="105851" y="64653"/>
                              </a:cxn>
                              <a:cxn ang="0">
                                <a:pos x="88209" y="64653"/>
                              </a:cxn>
                              <a:cxn ang="0">
                                <a:pos x="197001" y="73469"/>
                              </a:cxn>
                              <a:cxn ang="0">
                                <a:pos x="197001" y="73469"/>
                              </a:cxn>
                              <a:cxn ang="0">
                                <a:pos x="216113" y="64653"/>
                              </a:cxn>
                              <a:cxn ang="0">
                                <a:pos x="223464" y="72000"/>
                              </a:cxn>
                              <a:cxn ang="0">
                                <a:pos x="213173" y="91102"/>
                              </a:cxn>
                              <a:cxn ang="0">
                                <a:pos x="204352" y="91102"/>
                              </a:cxn>
                              <a:cxn ang="0">
                                <a:pos x="164658" y="132245"/>
                              </a:cxn>
                              <a:cxn ang="0">
                                <a:pos x="154366" y="121959"/>
                              </a:cxn>
                              <a:cxn ang="0">
                                <a:pos x="197001" y="80816"/>
                              </a:cxn>
                              <a:cxn ang="0">
                                <a:pos x="197001" y="73469"/>
                              </a:cxn>
                              <a:cxn ang="0">
                                <a:pos x="64687" y="204245"/>
                              </a:cxn>
                              <a:cxn ang="0">
                                <a:pos x="64687" y="204245"/>
                              </a:cxn>
                              <a:cxn ang="0">
                                <a:pos x="117613" y="149878"/>
                              </a:cxn>
                              <a:cxn ang="0">
                                <a:pos x="136725" y="168980"/>
                              </a:cxn>
                              <a:cxn ang="0">
                                <a:pos x="80859" y="223347"/>
                              </a:cxn>
                              <a:cxn ang="0">
                                <a:pos x="64687" y="204245"/>
                              </a:cxn>
                            </a:cxnLst>
                            <a:rect l="0" t="0" r="0" b="0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E4C4D"/>
                          </a:solidFill>
                          <a:ln w="9525">
                            <a:noFill/>
                          </a:ln>
                        </wps:spPr>
                        <wps:bodyPr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2" o:spid="_x0000_s1026" o:spt="203" style="position:absolute;left:0pt;margin-left:173.55pt;margin-top:12.6pt;height:34.55pt;width:106.5pt;z-index:251673600;mso-width-relative:page;mso-height-relative:page;" coordorigin="4863,4291" coordsize="2130,691" o:gfxdata="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">
                <o:lock v:ext="edit" aspectratio="f"/>
                <v:rect id="矩形 124" o:spid="_x0000_s1026" o:spt="1" style="position:absolute;left:5368;top:4411;height:496;width:1625;" fillcolor="#404040" filled="t" stroked="f" coordsize="21600,21600" o:gfxdata="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UjR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Freeform 21" o:spid="_x0000_s1026" o:spt="100" style="position:absolute;left:4863;top:4291;height:691;width:673;" fillcolor="#4E4C4D" filled="t" stroked="f" coordsize="191,196" o:gfxdata="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89MO8AAAA&#10;2wAAAA8AAAAAAAAAAQAgAAAAIgAAAGRycy9kb3ducmV2LnhtbFBLAQIUABQAAAAIAIdO4kAzLwWe&#10;OwAAADkAAAAQAAAAAAAAAAEAIAAAAAsBAABkcnMvc2hhcGV4bWwueG1sUEsFBgAAAAAGAAYAWwEA&#10;ALUDAAAAAA=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<v:path o:connectlocs="0,144000;141135,0;280800,144000;141135,288000;0,144000;88209,64653;88209,64653;107321,89633;86739,107265;64687,88163;64687,104327;85269,124898;107321,123429;164658,180735;161717,199837;180829,223347;199941,223347;180829,199837;204352,180735;223464,199837;223464,180735;205822,163102;180829,163102;124963,107265;124963,85224;105851,64653;88209,64653;197001,73469;197001,73469;216113,64653;223464,72000;213173,91102;204352,91102;164658,132245;154366,121959;197001,80816;197001,73469;64687,204245;64687,204245;117613,149878;136725,168980;80859,223347;64687,204245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rFonts w:hint="eastAsia"/>
          <w:color w:val="4C4C4C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91440</wp:posOffset>
                </wp:positionV>
                <wp:extent cx="4620260" cy="1196340"/>
                <wp:effectExtent l="0" t="0" r="0" b="0"/>
                <wp:wrapNone/>
                <wp:docPr id="16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260" cy="1196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普通话二级甲等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英语专业四级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英语公共六级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英语公共四级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C1驾照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140.6pt;margin-top:7.2pt;height:94.2pt;width:363.8pt;z-index:251665408;mso-width-relative:page;mso-height-relative:page;" filled="f" stroked="f" coordsize="21600,21600" o:gfxdata="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vJpv0NgAAAALAQAADwAA&#10;AAAAAAABACAAAAAiAAAAZHJzL2Rvd25yZXYueG1sUEsBAhQAFAAAAAgAh07iQOtAtOykAQAAGg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numId w:val="0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普通话二级甲等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英语专业四级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英语公共六级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英语公共四级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C1驾照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4C4C4C"/>
          <w:sz w:val="28"/>
          <w:szCs w:val="2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227330</wp:posOffset>
                </wp:positionV>
                <wp:extent cx="2397125" cy="468630"/>
                <wp:effectExtent l="0" t="0" r="3175" b="762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54095" y="304165"/>
                          <a:ext cx="239712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6"/>
                                <w:szCs w:val="36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36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应聘岗位：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36"/>
                                <w:szCs w:val="36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英语教师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pt;margin-top:17.9pt;height:36.9pt;width:188.75pt;z-index:251685888;mso-width-relative:page;mso-height-relative:page;" filled="f" stroked="f" coordsize="21600,21600" o:gfxdata="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0YspHbAAAACgEAAA8AAAAAAAAAAQAgAAAAIgAAAGRycy9kb3ducmV2LnhtbFBL&#10;AQIUABQAAAAIAIdO4kBJ0CAyLAIAACU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000000" w:themeColor="text1"/>
                          <w:sz w:val="36"/>
                          <w:szCs w:val="36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36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应聘岗位：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36"/>
                          <w:szCs w:val="36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英语教师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4C4C4C"/>
          <w:sz w:val="28"/>
          <w:szCs w:val="28"/>
        </w:rPr>
        <w:t xml:space="preserve"> </w: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01A1B9"/>
          <w:szCs w:val="21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4C4C4C"/>
          <w:szCs w:val="21"/>
        </w:rPr>
      </w:pPr>
      <w:r>
        <w:rPr>
          <w:rFonts w:hint="eastAsia" w:ascii="微软雅黑" w:hAnsi="微软雅黑"/>
          <w:color w:val="4C4C4C"/>
          <w:szCs w:val="21"/>
        </w:rPr>
        <w:t xml:space="preserve"> 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ascii="微软雅黑" w:hAnsi="微软雅黑"/>
          <w:color w:val="7D7D7D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140970</wp:posOffset>
                </wp:positionV>
                <wp:extent cx="1058545" cy="470535"/>
                <wp:effectExtent l="0" t="0" r="0" b="0"/>
                <wp:wrapNone/>
                <wp:docPr id="3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54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3" o:spid="_x0000_s1026" o:spt="202" type="#_x0000_t202" style="position:absolute;left:0pt;margin-left:205.15pt;margin-top:11.1pt;height:37.05pt;width:83.35pt;z-index:251676672;mso-width-relative:page;mso-height-relative:page;" filled="f" stroked="f" coordsize="21600,21600" o:gfxdata="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OHW/mtkAAAALAQAA&#10;DwAAAAAAAAABACAAAAAiAAAAZHJzL2Rvd25yZXYueG1sUEsBAhQAFAAAAAgAh07iQJaQ6WSmAQAA&#10;Gg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/>
                          <w:sz w:val="28"/>
                          <w:szCs w:val="28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7D7D7D"/>
          <w:szCs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2230120</wp:posOffset>
                </wp:positionH>
                <wp:positionV relativeFrom="paragraph">
                  <wp:posOffset>165735</wp:posOffset>
                </wp:positionV>
                <wp:extent cx="1358900" cy="425450"/>
                <wp:effectExtent l="0" t="0" r="12700" b="12700"/>
                <wp:wrapNone/>
                <wp:docPr id="32" name="组合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8900" cy="425450"/>
                          <a:chOff x="846" y="6939"/>
                          <a:chExt cx="2140" cy="670"/>
                        </a:xfrm>
                      </wpg:grpSpPr>
                      <wps:wsp>
                        <wps:cNvPr id="30" name="矩形 121"/>
                        <wps:cNvSpPr/>
                        <wps:spPr>
                          <a:xfrm>
                            <a:off x="1361" y="7053"/>
                            <a:ext cx="1625" cy="496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31" name="任意多边形 120"/>
                        <wps:cNvSpPr>
                          <a:spLocks noChangeAspect="1" noEditPoints="1"/>
                        </wps:cNvSpPr>
                        <wps:spPr>
                          <a:xfrm>
                            <a:off x="846" y="6939"/>
                            <a:ext cx="652" cy="6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44000"/>
                              </a:cxn>
                              <a:cxn ang="0">
                                <a:pos x="141135" y="0"/>
                              </a:cxn>
                              <a:cxn ang="0">
                                <a:pos x="280800" y="144000"/>
                              </a:cxn>
                              <a:cxn ang="0">
                                <a:pos x="141135" y="288000"/>
                              </a:cxn>
                              <a:cxn ang="0">
                                <a:pos x="0" y="144000"/>
                              </a:cxn>
                              <a:cxn ang="0">
                                <a:pos x="123493" y="154286"/>
                              </a:cxn>
                              <a:cxn ang="0">
                                <a:pos x="123493" y="160163"/>
                              </a:cxn>
                              <a:cxn ang="0">
                                <a:pos x="129374" y="166041"/>
                              </a:cxn>
                              <a:cxn ang="0">
                                <a:pos x="149956" y="166041"/>
                              </a:cxn>
                              <a:cxn ang="0">
                                <a:pos x="154366" y="160163"/>
                              </a:cxn>
                              <a:cxn ang="0">
                                <a:pos x="154366" y="154286"/>
                              </a:cxn>
                              <a:cxn ang="0">
                                <a:pos x="149956" y="148408"/>
                              </a:cxn>
                              <a:cxn ang="0">
                                <a:pos x="129374" y="148408"/>
                              </a:cxn>
                              <a:cxn ang="0">
                                <a:pos x="123493" y="154286"/>
                              </a:cxn>
                              <a:cxn ang="0">
                                <a:pos x="105851" y="92571"/>
                              </a:cxn>
                              <a:cxn ang="0">
                                <a:pos x="172008" y="92571"/>
                              </a:cxn>
                              <a:cxn ang="0">
                                <a:pos x="216113" y="92571"/>
                              </a:cxn>
                              <a:cxn ang="0">
                                <a:pos x="221994" y="99918"/>
                              </a:cxn>
                              <a:cxn ang="0">
                                <a:pos x="221994" y="129306"/>
                              </a:cxn>
                              <a:cxn ang="0">
                                <a:pos x="170538" y="151347"/>
                              </a:cxn>
                              <a:cxn ang="0">
                                <a:pos x="161717" y="151347"/>
                              </a:cxn>
                              <a:cxn ang="0">
                                <a:pos x="161717" y="145469"/>
                              </a:cxn>
                              <a:cxn ang="0">
                                <a:pos x="154366" y="141061"/>
                              </a:cxn>
                              <a:cxn ang="0">
                                <a:pos x="120553" y="141061"/>
                              </a:cxn>
                              <a:cxn ang="0">
                                <a:pos x="116142" y="145469"/>
                              </a:cxn>
                              <a:cxn ang="0">
                                <a:pos x="116142" y="151347"/>
                              </a:cxn>
                              <a:cxn ang="0">
                                <a:pos x="108792" y="151347"/>
                              </a:cxn>
                              <a:cxn ang="0">
                                <a:pos x="58806" y="129306"/>
                              </a:cxn>
                              <a:cxn ang="0">
                                <a:pos x="58806" y="101388"/>
                              </a:cxn>
                              <a:cxn ang="0">
                                <a:pos x="63217" y="92571"/>
                              </a:cxn>
                              <a:cxn ang="0">
                                <a:pos x="105851" y="92571"/>
                              </a:cxn>
                              <a:cxn ang="0">
                                <a:pos x="160247" y="92571"/>
                              </a:cxn>
                              <a:cxn ang="0">
                                <a:pos x="172008" y="92571"/>
                              </a:cxn>
                              <a:cxn ang="0">
                                <a:pos x="173479" y="73469"/>
                              </a:cxn>
                              <a:cxn ang="0">
                                <a:pos x="163187" y="66122"/>
                              </a:cxn>
                              <a:cxn ang="0">
                                <a:pos x="114672" y="66122"/>
                              </a:cxn>
                              <a:cxn ang="0">
                                <a:pos x="105851" y="73469"/>
                              </a:cxn>
                              <a:cxn ang="0">
                                <a:pos x="105851" y="92571"/>
                              </a:cxn>
                              <a:cxn ang="0">
                                <a:pos x="119083" y="92571"/>
                              </a:cxn>
                              <a:cxn ang="0">
                                <a:pos x="119083" y="82286"/>
                              </a:cxn>
                              <a:cxn ang="0">
                                <a:pos x="122023" y="76408"/>
                              </a:cxn>
                              <a:cxn ang="0">
                                <a:pos x="157307" y="76408"/>
                              </a:cxn>
                              <a:cxn ang="0">
                                <a:pos x="160247" y="82286"/>
                              </a:cxn>
                              <a:cxn ang="0">
                                <a:pos x="160247" y="92571"/>
                              </a:cxn>
                              <a:cxn ang="0">
                                <a:pos x="221994" y="135184"/>
                              </a:cxn>
                              <a:cxn ang="0">
                                <a:pos x="161717" y="158694"/>
                              </a:cxn>
                              <a:cxn ang="0">
                                <a:pos x="161717" y="166041"/>
                              </a:cxn>
                              <a:cxn ang="0">
                                <a:pos x="154366" y="174857"/>
                              </a:cxn>
                              <a:cxn ang="0">
                                <a:pos x="123493" y="174857"/>
                              </a:cxn>
                              <a:cxn ang="0">
                                <a:pos x="117613" y="166041"/>
                              </a:cxn>
                              <a:cxn ang="0">
                                <a:pos x="117613" y="158694"/>
                              </a:cxn>
                              <a:cxn ang="0">
                                <a:pos x="58806" y="135184"/>
                              </a:cxn>
                              <a:cxn ang="0">
                                <a:pos x="58806" y="214531"/>
                              </a:cxn>
                              <a:cxn ang="0">
                                <a:pos x="64687" y="221878"/>
                              </a:cxn>
                              <a:cxn ang="0">
                                <a:pos x="213173" y="221878"/>
                              </a:cxn>
                              <a:cxn ang="0">
                                <a:pos x="221994" y="213061"/>
                              </a:cxn>
                              <a:cxn ang="0">
                                <a:pos x="221994" y="135184"/>
                              </a:cxn>
                              <a:cxn ang="0">
                                <a:pos x="221994" y="135184"/>
                              </a:cxn>
                              <a:cxn ang="0">
                                <a:pos x="221994" y="135184"/>
                              </a:cxn>
                            </a:cxnLst>
                            <a:rect l="0" t="0" r="0" b="0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4E4C4D"/>
                          </a:solidFill>
                          <a:ln w="9525">
                            <a:noFill/>
                          </a:ln>
                        </wps:spPr>
                        <wps:bodyPr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4" o:spid="_x0000_s1026" o:spt="203" style="position:absolute;left:0pt;margin-left:175.6pt;margin-top:13.05pt;height:33.5pt;width:107pt;z-index:251675648;mso-width-relative:page;mso-height-relative:page;" coordorigin="846,6939" coordsize="2140,670" o:gfxdata="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">
                <o:lock v:ext="edit" aspectratio="f"/>
                <v:rect id="矩形 121" o:spid="_x0000_s1026" o:spt="1" style="position:absolute;left:1361;top:7053;height:496;width:1625;" fillcolor="#404040" filled="t" stroked="f" coordsize="21600,21600" o:gfxdata="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u5iHa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任意多边形 120" o:spid="_x0000_s1026" o:spt="100" style="position:absolute;left:846;top:6939;height:670;width:652;" fillcolor="#4E4C4D" filled="t" stroked="f" coordsize="191,196" o:gfxdata="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AX/G8AAAA&#10;2wAAAA8AAAAAAAAAAQAgAAAAIgAAAGRycy9kb3ducmV2LnhtbFBLAQIUABQAAAAIAIdO4kAzLwWe&#10;OwAAADkAAAAQAAAAAAAAAAEAIAAAAAsBAABkcnMvc2hhcGV4bWwueG1sUEsFBgAAAAAGAAYAWwEA&#10;ALUD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44000;141135,0;280800,144000;141135,288000;0,144000;123493,154286;123493,160163;129374,166041;149956,166041;154366,160163;154366,154286;149956,148408;129374,148408;123493,154286;105851,92571;172008,92571;216113,92571;221994,99918;221994,129306;170538,151347;161717,151347;161717,145469;154366,141061;120553,141061;116142,145469;116142,151347;108792,151347;58806,129306;58806,101388;63217,92571;105851,92571;160247,92571;172008,92571;173479,73469;163187,66122;114672,66122;105851,73469;105851,92571;119083,92571;119083,82286;122023,76408;157307,76408;160247,82286;160247,92571;221994,135184;161717,158694;161717,166041;154366,174857;123493,174857;117613,166041;117613,158694;58806,135184;58806,214531;64687,221878;213173,221878;221994,213061;221994,135184;221994,135184;221994,135184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154940</wp:posOffset>
                </wp:positionV>
                <wp:extent cx="909955" cy="470535"/>
                <wp:effectExtent l="0" t="0" r="0" b="0"/>
                <wp:wrapNone/>
                <wp:docPr id="19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95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8" o:spid="_x0000_s1026" o:spt="202" type="#_x0000_t202" style="position:absolute;left:0pt;margin-left:18.7pt;margin-top:12.2pt;height:37.05pt;width:71.65pt;z-index:251668480;mso-width-relative:page;mso-height-relative:page;" filled="f" stroked="f" coordsize="21600,21600" o:gfxdata="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GIpv5LWAAAACAEAAA8AAAAA&#10;AAAAAQAgAAAAIgAAAGRycy9kb3ducmV2LnhtbFBLAQIUABQAAAAIAIdO4kCH9JZGpAEAABkDAAAO&#10;AAAAAAAAAAEAIAAAACU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color w:val="7D7D7D"/>
          <w:szCs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180340</wp:posOffset>
                </wp:positionV>
                <wp:extent cx="1607820" cy="399415"/>
                <wp:effectExtent l="0" t="0" r="11430" b="635"/>
                <wp:wrapNone/>
                <wp:docPr id="5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7820" cy="399415"/>
                          <a:chOff x="867" y="637"/>
                          <a:chExt cx="2532" cy="629"/>
                        </a:xfrm>
                      </wpg:grpSpPr>
                      <wps:wsp>
                        <wps:cNvPr id="1" name="矩形 139"/>
                        <wps:cNvSpPr/>
                        <wps:spPr>
                          <a:xfrm>
                            <a:off x="1394" y="726"/>
                            <a:ext cx="2005" cy="476"/>
                          </a:xfrm>
                          <a:prstGeom prst="rect">
                            <a:avLst/>
                          </a:prstGeom>
                          <a:solidFill>
                            <a:srgbClr val="F2DBDB"/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g:grpSp>
                        <wpg:cNvPr id="4" name="组合 321"/>
                        <wpg:cNvGrpSpPr/>
                        <wpg:grpSpPr>
                          <a:xfrm>
                            <a:off x="867" y="637"/>
                            <a:ext cx="629" cy="629"/>
                            <a:chOff x="0" y="0"/>
                            <a:chExt cx="304800" cy="304800"/>
                          </a:xfrm>
                        </wpg:grpSpPr>
                        <wps:wsp>
                          <wps:cNvPr id="2" name="椭圆 9"/>
                          <wps:cNvSpPr/>
                          <wps:spPr>
                            <a:xfrm>
                              <a:off x="0" y="0"/>
                              <a:ext cx="304800" cy="304800"/>
                            </a:xfrm>
                            <a:prstGeom prst="ellipse">
                              <a:avLst/>
                            </a:prstGeom>
                            <a:solidFill>
                              <a:srgbClr val="F2DBDB"/>
                            </a:solidFill>
                            <a:ln w="12700">
                              <a:noFill/>
                            </a:ln>
                          </wps:spPr>
                          <wps:bodyPr wrap="square" anchor="ctr" upright="1"/>
                        </wps:wsp>
                        <pic:pic xmlns:pic="http://schemas.openxmlformats.org/drawingml/2006/picture">
                          <pic:nvPicPr>
                            <pic:cNvPr id="3" name="图片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200" y="66675"/>
                              <a:ext cx="185420" cy="164465"/>
                            </a:xfrm>
                            <a:prstGeom prst="rect">
                              <a:avLst/>
                            </a:prstGeom>
                            <a:solidFill>
                              <a:srgbClr val="F2DBDB"/>
                            </a:solidFill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8" o:spid="_x0000_s1026" o:spt="203" style="position:absolute;left:0pt;margin-left:-10.7pt;margin-top:14.2pt;height:31.45pt;width:126.6pt;z-index:251658240;mso-width-relative:page;mso-height-relative:page;" coordorigin="867,637" coordsize="2532,629" o:gfxdata="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">
                <o:lock v:ext="edit" aspectratio="f"/>
                <v:rect id="矩形 139" o:spid="_x0000_s1026" o:spt="1" style="position:absolute;left:1394;top:726;height:476;width:2005;" fillcolor="#F2DBDB" filled="t" stroked="f" coordsize="21600,21600" o:gfxdata="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7Ogib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group id="组合 321" o:spid="_x0000_s1026" o:spt="203" style="position:absolute;left:867;top:637;height:629;width:629;" coordsize="304800,30480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椭圆 9" o:spid="_x0000_s1026" o:spt="3" type="#_x0000_t3" style="position:absolute;left:0;top:0;height:304800;width:304800;v-text-anchor:middle;" fillcolor="#F2DBDB" filled="t" stroked="f" coordsize="21600,21600" o:gfxdata="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9p7cG5AAAA2g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/>
                    <v:imagedata o:title=""/>
                    <o:lock v:ext="edit" aspectratio="f"/>
                  </v:shape>
                  <v:shape id="图片 10" o:spid="_x0000_s1026" o:spt="75" type="#_x0000_t75" style="position:absolute;left:76200;top:66675;height:164465;width:185420;" fillcolor="#F2DBDB" filled="t" o:preferrelative="t" stroked="f" coordsize="21600,21600" o:gfxdata="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oU5V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r:id="rId5"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 xml:space="preserve"> </w:t>
      </w:r>
    </w:p>
    <w:p>
      <w:pPr>
        <w:adjustRightInd w:val="0"/>
        <w:snapToGrid w:val="0"/>
        <w:ind w:left="630" w:leftChars="300"/>
        <w:rPr>
          <w:color w:val="4C4C4C"/>
          <w:sz w:val="28"/>
          <w:szCs w:val="28"/>
        </w:rPr>
      </w:pPr>
      <w:r>
        <w:rPr>
          <w:rFonts w:ascii="微软雅黑" w:hAnsi="微软雅黑"/>
          <w:color w:val="7D7D7D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215900</wp:posOffset>
                </wp:positionV>
                <wp:extent cx="4473575" cy="429196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3575" cy="4291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textAlignment w:val="auto"/>
                              <w:rPr>
                                <w:rFonts w:hint="eastAsia" w:ascii="微软雅黑" w:hAnsi="微软雅黑"/>
                                <w:b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2019.03-至今       勤明教育      托管老师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接学生放学，辅导学生完成当天作业，并保证作业准确率在95%以上；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作业完成之后针对近期的不足进行附加练习，查漏补缺；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每天完成所有作业后督促学生进行复习巩固。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textAlignment w:val="auto"/>
                              <w:rPr>
                                <w:rFonts w:hint="eastAsia" w:ascii="微软雅黑" w:hAnsi="微软雅黑"/>
                                <w:b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8.0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 xml:space="preserve">4-至今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 xml:space="preserve">  东方艺校       助教老师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课前帮主讲老师准备好上课所需的各种教具资料，检查学生作业完成情况，并及时巩固练习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课堂上协助老师上课，观察学生上课情况，做好记录反馈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课后督促学生的作业完成情况，并及时对学生的语音作业进行点评和指正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在主讲老师有事的时候及时补上，帮助老师完成每周教学任务。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textAlignment w:val="auto"/>
                              <w:rPr>
                                <w:rFonts w:hint="default" w:ascii="微软雅黑" w:hAnsi="微软雅黑"/>
                                <w:b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2017.12-2018.02     中国人寿         电话客服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为购买过保险的客户核对信息，确保客户的合法权益不受侵害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在客户对所购买的产品有不清楚不明白的地方的时候及时答疑解惑，保证客户完全明白自己所购买的产品以及自己将会享受到的权益。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textAlignment w:val="auto"/>
                              <w:rPr>
                                <w:rFonts w:hint="eastAsia" w:ascii="微软雅黑" w:hAnsi="微软雅黑"/>
                                <w:b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2017.10-2017.12    国美电器          销售员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为客户讲解各洗衣机的功能及特点，解答顾客疑惑；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协助顾客到收银台付款。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color w:val="4C4C4C"/>
                                <w:szCs w:val="2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4.25pt;margin-top:17pt;height:337.95pt;width:352.25pt;z-index:251663360;mso-width-relative:page;mso-height-relative:page;" filled="f" stroked="f" coordsize="21600,21600" o:gfxdata="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DsJHj2AAAAAwBAAAP&#10;AAAAAAAAAAEAIAAAACIAAABkcnMvZG93bnJldi54bWxQSwECFAAUAAAACACHTuJATaujoqYBAAAZ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textAlignment w:val="auto"/>
                        <w:rPr>
                          <w:rFonts w:hint="eastAsia" w:ascii="微软雅黑" w:hAnsi="微软雅黑"/>
                          <w:b/>
                          <w:color w:val="000000"/>
                          <w:kern w:val="24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/>
                          <w:kern w:val="24"/>
                          <w:sz w:val="20"/>
                          <w:lang w:val="en-US" w:eastAsia="zh-CN"/>
                        </w:rPr>
                        <w:t>2019.03-至今       勤明教育      托管老师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接学生放学，辅导学生完成当天作业，并保证作业准确率在95%以上；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作业完成之后针对近期的不足进行附加练习，查漏补缺；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404040" w:themeColor="text1" w:themeTint="BF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每天完成所有作业后督促学生进行复习巩固。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textAlignment w:val="auto"/>
                        <w:rPr>
                          <w:rFonts w:hint="eastAsia" w:ascii="微软雅黑" w:hAnsi="微软雅黑"/>
                          <w:b/>
                          <w:color w:val="000000"/>
                          <w:kern w:val="24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/>
                          <w:kern w:val="24"/>
                          <w:sz w:val="20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/>
                          <w:kern w:val="24"/>
                          <w:sz w:val="20"/>
                          <w:lang w:val="en-US" w:eastAsia="zh-CN"/>
                        </w:rPr>
                        <w:t>01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/>
                          <w:kern w:val="24"/>
                          <w:sz w:val="20"/>
                          <w:lang w:val="en-US" w:eastAsia="zh-CN"/>
                        </w:rPr>
                        <w:t>8.0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/>
                          <w:kern w:val="24"/>
                          <w:sz w:val="20"/>
                          <w:lang w:val="en-US" w:eastAsia="zh-CN"/>
                        </w:rPr>
                        <w:t xml:space="preserve">4-至今   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/>
                          <w:kern w:val="24"/>
                          <w:sz w:val="20"/>
                          <w:lang w:val="en-US" w:eastAsia="zh-CN"/>
                        </w:rPr>
                        <w:t xml:space="preserve">  东方艺校       助教老师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课前帮主讲老师准备好上课所需的各种教具资料，检查学生作业完成情况，并及时巩固练习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课堂上协助老师上课，观察学生上课情况，做好记录反馈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课后督促学生的作业完成情况，并及时对学生的语音作业进行点评和指正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在主讲老师有事的时候及时补上，帮助老师完成每周教学任务。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textAlignment w:val="auto"/>
                        <w:rPr>
                          <w:rFonts w:hint="default" w:ascii="微软雅黑" w:hAnsi="微软雅黑"/>
                          <w:b/>
                          <w:color w:val="000000"/>
                          <w:kern w:val="24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/>
                          <w:kern w:val="24"/>
                          <w:sz w:val="20"/>
                          <w:lang w:val="en-US" w:eastAsia="zh-CN"/>
                        </w:rPr>
                        <w:t>2017.12-2018.02     中国人寿         电话客服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为购买过保险的客户核对信息，确保客户的合法权益不受侵害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在客户对所购买的产品有不清楚不明白的地方的时候及时答疑解惑，保证客户完全明白自己所购买的产品以及自己将会享受到的权益。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textAlignment w:val="auto"/>
                        <w:rPr>
                          <w:rFonts w:hint="eastAsia" w:ascii="微软雅黑" w:hAnsi="微软雅黑"/>
                          <w:b/>
                          <w:color w:val="000000"/>
                          <w:kern w:val="24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/>
                          <w:kern w:val="24"/>
                          <w:sz w:val="20"/>
                          <w:lang w:val="en-US" w:eastAsia="zh-CN"/>
                        </w:rPr>
                        <w:t>2017.10-2017.12    国美电器          销售员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为客户讲解各洗衣机的功能及特点，解答顾客疑惑；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协助顾客到收银台付款。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/>
                          <w:color w:val="4C4C4C"/>
                          <w:szCs w:val="21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4C4C4C"/>
          <w:sz w:val="28"/>
          <w:szCs w:val="28"/>
        </w:rPr>
        <w:t xml:space="preserve"> </w:t>
      </w:r>
    </w:p>
    <w:p>
      <w:pPr>
        <w:adjustRightInd w:val="0"/>
        <w:snapToGrid w:val="0"/>
        <w:ind w:left="630"/>
        <w:rPr>
          <w:color w:val="4C4C4C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ge">
                  <wp:posOffset>3919220</wp:posOffset>
                </wp:positionV>
                <wp:extent cx="1990090" cy="2064385"/>
                <wp:effectExtent l="9525" t="9525" r="19685" b="2159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90" cy="206438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2DBD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刘春伶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重庆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    龄：2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岁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中共党员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居 地：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重庆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136-3826-4396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979313928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1.3pt;margin-top:308.6pt;height:162.55pt;width:156.7pt;mso-position-vertical-relative:page;z-index:251662336;mso-width-relative:page;mso-height-relative:page;" filled="f" stroked="t" coordsize="21600,21600" o:gfxdata="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J/TRtkAAAALAQAADwAAAAAAAAABACAAAAAiAAAAZHJzL2Rvd25yZXYueG1s&#10;UEsBAhQAFAAAAAgAh07iQNW6qKf3AQAA0AMAAA4AAAAAAAAAAQAgAAAAKAEAAGRycy9lMm9Eb2Mu&#10;eG1sUEsFBgAAAAAGAAYAWQEAAJEFAAAAAA==&#10;">
                <v:fill on="f" focussize="0,0"/>
                <v:stroke weight="1.5pt" color="#F2DBDB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刘春伶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重庆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    龄：2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岁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中共党员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居 地：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重庆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136-3826-4396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979313928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4C4C4C"/>
          <w:sz w:val="28"/>
          <w:szCs w:val="28"/>
        </w:rPr>
        <w:t xml:space="preserve"> </w:t>
      </w:r>
    </w:p>
    <w:p>
      <w:pPr>
        <w:pStyle w:val="9"/>
        <w:adjustRightInd w:val="0"/>
        <w:snapToGrid w:val="0"/>
        <w:ind w:firstLine="0" w:firstLineChars="0"/>
        <w:rPr>
          <w:rFonts w:ascii="微软雅黑" w:hAnsi="微软雅黑"/>
          <w:color w:val="7D7D7D"/>
          <w:szCs w:val="21"/>
        </w:rPr>
      </w:pPr>
      <w:bookmarkStart w:id="0" w:name="_GoBack"/>
      <w:bookmarkEnd w:id="0"/>
      <w:r>
        <w:rPr>
          <w:rFonts w:ascii="微软雅黑" w:hAnsi="微软雅黑"/>
          <w:color w:val="7D7D7D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4411345</wp:posOffset>
                </wp:positionV>
                <wp:extent cx="5034915" cy="1986915"/>
                <wp:effectExtent l="0" t="0" r="0" b="0"/>
                <wp:wrapNone/>
                <wp:docPr id="1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4915" cy="198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2016-2017秋季学期获得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kern w:val="24"/>
                                <w:sz w:val="20"/>
                                <w:lang w:eastAsia="zh-CN"/>
                              </w:rPr>
                              <w:t>综合奖学金二等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 xml:space="preserve">  2017-2018春季学期获得综合奖学金二等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2017-2018秋季学期获得综合奖学金三等  2018-2019春季学期获得综合奖学金三等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2018-2019秋季学期获得综合奖学金三等  2019-2020春季学期获得综合奖学金三等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0" w:leftChars="0"/>
                              <w:jc w:val="both"/>
                              <w:rPr>
                                <w:rFonts w:hint="eastAsia" w:ascii="微软雅黑" w:hAnsi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2017年春季学期被评为自立自强达人 2018年春季学期被评为自立自强达人         2019年春季学期被评为优秀学生干部      2017年春季学期获得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kern w:val="24"/>
                                <w:sz w:val="20"/>
                                <w:lang w:eastAsia="zh-CN"/>
                              </w:rPr>
                              <w:t>口语大赛优秀奖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2018年春季学期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kern w:val="24"/>
                                <w:sz w:val="20"/>
                                <w:lang w:eastAsia="zh-CN"/>
                              </w:rPr>
                              <w:t>“最美二师”摄影比赛二等奖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000000"/>
                                <w:kern w:val="24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2018年秋季学期获得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kern w:val="24"/>
                                <w:sz w:val="20"/>
                                <w:lang w:eastAsia="zh-CN"/>
                              </w:rPr>
                              <w:t>外语晚会二等奖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2018年春季学期获得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kern w:val="24"/>
                                <w:sz w:val="20"/>
                                <w:lang w:eastAsia="zh-CN"/>
                              </w:rPr>
                              <w:t>班级心理之家优秀奖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58.05pt;margin-top:347.35pt;height:156.45pt;width:396.45pt;z-index:251666432;mso-width-relative:page;mso-height-relative:page;" filled="f" stroked="f" coordsize="21600,21600" o:gfxdata="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Im6mvTYAAAADQEAAA8A&#10;AAAAAAAAAQAgAAAAIgAAAGRycy9kb3ducmV2LnhtbFBLAQIUABQAAAAIAIdO4kBr0pj7pQEAABo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>2016-2017秋季学期获得</w:t>
                      </w:r>
                      <w:r>
                        <w:rPr>
                          <w:rFonts w:hint="eastAsia" w:ascii="微软雅黑" w:hAnsi="微软雅黑"/>
                          <w:color w:val="000000"/>
                          <w:kern w:val="24"/>
                          <w:sz w:val="20"/>
                          <w:lang w:eastAsia="zh-CN"/>
                        </w:rPr>
                        <w:t>综合奖学金二等</w:t>
                      </w:r>
                      <w:r>
                        <w:rPr>
                          <w:rFonts w:hint="eastAsia" w:ascii="微软雅黑" w:hAnsi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 xml:space="preserve">  2017-2018春季学期获得综合奖学金二等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>2017-2018秋季学期获得综合奖学金三等  2018-2019春季学期获得综合奖学金三等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>2018-2019秋季学期获得综合奖学金三等  2019-2020春季学期获得综合奖学金三等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0" w:leftChars="0"/>
                        <w:jc w:val="both"/>
                        <w:rPr>
                          <w:rFonts w:hint="eastAsia" w:ascii="微软雅黑" w:hAnsi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>2017年春季学期被评为自立自强达人 2018年春季学期被评为自立自强达人         2019年春季学期被评为优秀学生干部      2017年春季学期获得</w:t>
                      </w:r>
                      <w:r>
                        <w:rPr>
                          <w:rFonts w:hint="eastAsia" w:ascii="微软雅黑" w:hAnsi="微软雅黑"/>
                          <w:color w:val="000000"/>
                          <w:kern w:val="24"/>
                          <w:sz w:val="20"/>
                          <w:lang w:eastAsia="zh-CN"/>
                        </w:rPr>
                        <w:t>口语大赛优秀奖</w:t>
                      </w:r>
                      <w:r>
                        <w:rPr>
                          <w:rFonts w:hint="eastAsia" w:ascii="微软雅黑" w:hAnsi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 xml:space="preserve">    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>2018年春季学期</w:t>
                      </w:r>
                      <w:r>
                        <w:rPr>
                          <w:rFonts w:hint="eastAsia" w:ascii="微软雅黑" w:hAnsi="微软雅黑"/>
                          <w:color w:val="000000"/>
                          <w:kern w:val="24"/>
                          <w:sz w:val="20"/>
                          <w:lang w:eastAsia="zh-CN"/>
                        </w:rPr>
                        <w:t>“最美二师”摄影比赛二等奖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000000"/>
                          <w:kern w:val="24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>2018年秋季学期获得</w:t>
                      </w:r>
                      <w:r>
                        <w:rPr>
                          <w:rFonts w:hint="eastAsia" w:ascii="微软雅黑" w:hAnsi="微软雅黑"/>
                          <w:color w:val="000000"/>
                          <w:kern w:val="24"/>
                          <w:sz w:val="20"/>
                          <w:lang w:eastAsia="zh-CN"/>
                        </w:rPr>
                        <w:t>外语晚会二等奖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>2018年春季学期获得</w:t>
                      </w:r>
                      <w:r>
                        <w:rPr>
                          <w:rFonts w:hint="eastAsia" w:ascii="微软雅黑" w:hAnsi="微软雅黑"/>
                          <w:color w:val="000000"/>
                          <w:kern w:val="24"/>
                          <w:sz w:val="20"/>
                          <w:lang w:eastAsia="zh-CN"/>
                        </w:rPr>
                        <w:t>班级心理之家优秀奖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7D7D7D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2085975</wp:posOffset>
                </wp:positionV>
                <wp:extent cx="942340" cy="470535"/>
                <wp:effectExtent l="0" t="0" r="0" b="0"/>
                <wp:wrapNone/>
                <wp:docPr id="20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340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2" o:spid="_x0000_s1026" o:spt="202" type="#_x0000_t202" style="position:absolute;left:0pt;margin-left:19.05pt;margin-top:164.25pt;height:37.05pt;width:74.2pt;z-index:251669504;mso-width-relative:page;mso-height-relative:page;" filled="f" stroked="f" coordsize="21600,21600" o:gfxdata="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KyZVYnXAAAACgEAAA8AAAAA&#10;AAAAAQAgAAAAIgAAAGRycy9kb3ducmV2LnhtbFBLAQIUABQAAAAIAIdO4kDuQtvfowEAABkDAAAO&#10;AAAAAAAAAAEAIAAAACY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b/>
                          <w:color w:val="000000" w:themeColor="text1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自我评价</w:t>
                      </w:r>
                    </w:p>
                    <w:p>
                      <w:pPr>
                        <w:rPr>
                          <w:rFonts w:ascii="微软雅黑" w:hAnsi="微软雅黑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7D7D7D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2151380</wp:posOffset>
                </wp:positionV>
                <wp:extent cx="1573530" cy="374650"/>
                <wp:effectExtent l="0" t="0" r="7620" b="6350"/>
                <wp:wrapNone/>
                <wp:docPr id="10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530" cy="374650"/>
                          <a:chOff x="4290" y="5190"/>
                          <a:chExt cx="2478" cy="590"/>
                        </a:xfrm>
                      </wpg:grpSpPr>
                      <wps:wsp>
                        <wps:cNvPr id="6" name="矩形 85"/>
                        <wps:cNvSpPr/>
                        <wps:spPr>
                          <a:xfrm>
                            <a:off x="4763" y="5255"/>
                            <a:ext cx="2005" cy="476"/>
                          </a:xfrm>
                          <a:prstGeom prst="rect">
                            <a:avLst/>
                          </a:prstGeom>
                          <a:solidFill>
                            <a:srgbClr val="F2DBDB"/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g:grpSp>
                        <wpg:cNvPr id="9" name="组合 306"/>
                        <wpg:cNvGrpSpPr/>
                        <wpg:grpSpPr>
                          <a:xfrm>
                            <a:off x="4290" y="5190"/>
                            <a:ext cx="590" cy="590"/>
                            <a:chOff x="0" y="0"/>
                            <a:chExt cx="304800" cy="304800"/>
                          </a:xfrm>
                        </wpg:grpSpPr>
                        <wps:wsp>
                          <wps:cNvPr id="7" name="椭圆 13"/>
                          <wps:cNvSpPr/>
                          <wps:spPr>
                            <a:xfrm>
                              <a:off x="0" y="0"/>
                              <a:ext cx="304800" cy="304800"/>
                            </a:xfrm>
                            <a:prstGeom prst="ellipse">
                              <a:avLst/>
                            </a:prstGeom>
                            <a:solidFill>
                              <a:srgbClr val="F2DBDB"/>
                            </a:solidFill>
                            <a:ln w="12700">
                              <a:noFill/>
                            </a:ln>
                          </wps:spPr>
                          <wps:bodyPr wrap="square" anchor="ctr" upright="1"/>
                        </wps:wsp>
                        <pic:pic xmlns:pic="http://schemas.openxmlformats.org/drawingml/2006/picture">
                          <pic:nvPicPr>
                            <pic:cNvPr id="8" name="图片 30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675" y="76200"/>
                              <a:ext cx="185420" cy="185420"/>
                            </a:xfrm>
                            <a:prstGeom prst="rect">
                              <a:avLst/>
                            </a:prstGeom>
                            <a:solidFill>
                              <a:srgbClr val="F2DBDB"/>
                            </a:solidFill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8" o:spid="_x0000_s1026" o:spt="203" style="position:absolute;left:0pt;margin-left:-12.85pt;margin-top:169.4pt;height:29.5pt;width:123.9pt;z-index:251659264;mso-width-relative:page;mso-height-relative:page;" coordorigin="4290,5190" coordsize="2478,590" o:gfxdata="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">
                <o:lock v:ext="edit" aspectratio="f"/>
                <v:rect id="矩形 85" o:spid="_x0000_s1026" o:spt="1" style="position:absolute;left:4763;top:5255;height:476;width:2005;" fillcolor="#F2DBDB" filled="t" stroked="f" coordsize="21600,21600" o:gfxdata="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05Dv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group id="组合 306" o:spid="_x0000_s1026" o:spt="203" style="position:absolute;left:4290;top:5190;height:590;width:590;" coordsize="304800,3048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3" o:spid="_x0000_s1026" o:spt="3" type="#_x0000_t3" style="position:absolute;left:0;top:0;height:304800;width:304800;v-text-anchor:middle;" fillcolor="#F2DBDB" filled="t" stroked="f" coordsize="21600,21600" o:gfxdata="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8eTlm5AAAA2g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/>
                    <v:imagedata o:title=""/>
                    <o:lock v:ext="edit" aspectratio="f"/>
                  </v:shape>
                  <v:shape id="图片 305" o:spid="_x0000_s1026" o:spt="75" type="#_x0000_t75" style="position:absolute;left:66675;top:76200;height:185420;width:185420;" fillcolor="#F2DBDB" filled="t" o:preferrelative="t" stroked="f" coordsize="21600,21600" o:gfxdata="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31eWq2AAAA2gAAAA8A&#10;AAAAAAAAAQAgAAAAIgAAAGRycy9kb3ducmV2LnhtbFBLAQIUABQAAAAIAIdO4kAzLwWeOwAAADkA&#10;AAAQAAAAAAAAAAEAIAAAAAUBAABkcnMvc2hhcGV4bWwueG1sUEsFBgAAAAAGAAYAWwEAAK8DAAAA&#10;AA==&#10;">
                    <v:fill on="t" focussize="0,0"/>
                    <v:stroke on="f"/>
                    <v:imagedata r:id="rId6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color w:val="7D7D7D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2699385</wp:posOffset>
                </wp:positionV>
                <wp:extent cx="1914525" cy="1714500"/>
                <wp:effectExtent l="9525" t="9525" r="19050" b="9525"/>
                <wp:wrapNone/>
                <wp:docPr id="18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7145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2DBD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/>
                                <w:kern w:val="24"/>
                                <w:sz w:val="22"/>
                                <w:lang w:eastAsia="zh-CN"/>
                              </w:rPr>
                              <w:t>英语专业，成绩良好，具有扎实的专业知识；在教育机构兼职，有一定的工作经验；性格温和，喜欢和孩子在一起相处；抗压能力强，工作细致认真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3" o:spid="_x0000_s1026" o:spt="202" type="#_x0000_t202" style="position:absolute;left:0pt;margin-left:-21.45pt;margin-top:212.55pt;height:135pt;width:150.75pt;z-index:251667456;mso-width-relative:page;mso-height-relative:page;" filled="f" stroked="t" coordsize="21600,21600" o:gfxdata="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akp1nZAAAACwEAAA8AAAAAAAAAAQAgAAAAIgAAAGRycy9kb3ducmV2Lnht&#10;bFBLAQIUABQAAAAIAIdO4kB1rDPP+AEAANEDAAAOAAAAAAAAAAEAIAAAACgBAABkcnMvZTJvRG9j&#10;LnhtbFBLBQYAAAAABgAGAFkBAACSBQAAAAA=&#10;">
                <v:fill on="f" focussize="0,0"/>
                <v:stroke weight="1.5pt" color="#F2DBDB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color w:val="000000"/>
                          <w:kern w:val="24"/>
                          <w:sz w:val="22"/>
                          <w:lang w:eastAsia="zh-CN"/>
                        </w:rPr>
                        <w:t>英语专业，成绩良好，具有扎实的专业知识；在教育机构兼职，有一定的工作经验；性格温和，喜欢和孩子在一起相处；抗压能力强，工作细致认真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7D7D7D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3942080</wp:posOffset>
                </wp:positionV>
                <wp:extent cx="1058545" cy="470535"/>
                <wp:effectExtent l="0" t="0" r="0" b="0"/>
                <wp:wrapNone/>
                <wp:docPr id="37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54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4" o:spid="_x0000_s1026" o:spt="202" type="#_x0000_t202" style="position:absolute;left:0pt;margin-left:202.7pt;margin-top:310.4pt;height:37.05pt;width:83.35pt;z-index:251679744;mso-width-relative:page;mso-height-relative:page;" filled="f" stroked="f" coordsize="21600,21600" o:gfxdata="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zytV/XAAAACwEAAA8A&#10;AAAAAAAAAQAgAAAAIgAAAGRycy9kb3ducmV2LnhtbFBLAQIUABQAAAAIAIdO4kBx7nUUpgEAABo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7D7D7D"/>
          <w:szCs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3963670</wp:posOffset>
                </wp:positionV>
                <wp:extent cx="1387475" cy="429260"/>
                <wp:effectExtent l="0" t="0" r="3175" b="8890"/>
                <wp:wrapNone/>
                <wp:docPr id="36" name="组合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7475" cy="429260"/>
                          <a:chOff x="4051" y="7059"/>
                          <a:chExt cx="2185" cy="676"/>
                        </a:xfrm>
                      </wpg:grpSpPr>
                      <wps:wsp>
                        <wps:cNvPr id="34" name="矩形 123"/>
                        <wps:cNvSpPr/>
                        <wps:spPr>
                          <a:xfrm>
                            <a:off x="4617" y="7191"/>
                            <a:ext cx="1619" cy="45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35" name="Freeform 17"/>
                        <wps:cNvSpPr>
                          <a:spLocks noChangeAspect="1" noEditPoints="1"/>
                        </wps:cNvSpPr>
                        <wps:spPr>
                          <a:xfrm>
                            <a:off x="4051" y="7059"/>
                            <a:ext cx="676" cy="6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44000"/>
                              </a:cxn>
                              <a:cxn ang="0">
                                <a:pos x="144495" y="0"/>
                              </a:cxn>
                              <a:cxn ang="0">
                                <a:pos x="288000" y="144000"/>
                              </a:cxn>
                              <a:cxn ang="0">
                                <a:pos x="144495" y="288000"/>
                              </a:cxn>
                              <a:cxn ang="0">
                                <a:pos x="0" y="144000"/>
                              </a:cxn>
                              <a:cxn ang="0">
                                <a:pos x="212784" y="126247"/>
                              </a:cxn>
                              <a:cxn ang="0">
                                <a:pos x="218722" y="133151"/>
                              </a:cxn>
                              <a:cxn ang="0">
                                <a:pos x="218722" y="210082"/>
                              </a:cxn>
                              <a:cxn ang="0">
                                <a:pos x="192990" y="236712"/>
                              </a:cxn>
                              <a:cxn ang="0">
                                <a:pos x="84124" y="236712"/>
                              </a:cxn>
                              <a:cxn ang="0">
                                <a:pos x="55423" y="210082"/>
                              </a:cxn>
                              <a:cxn ang="0">
                                <a:pos x="55423" y="96658"/>
                              </a:cxn>
                              <a:cxn ang="0">
                                <a:pos x="84124" y="69041"/>
                              </a:cxn>
                              <a:cxn ang="0">
                                <a:pos x="145485" y="69041"/>
                              </a:cxn>
                              <a:cxn ang="0">
                                <a:pos x="152412" y="74959"/>
                              </a:cxn>
                              <a:cxn ang="0">
                                <a:pos x="145485" y="80877"/>
                              </a:cxn>
                              <a:cxn ang="0">
                                <a:pos x="84124" y="80877"/>
                              </a:cxn>
                              <a:cxn ang="0">
                                <a:pos x="66309" y="96658"/>
                              </a:cxn>
                              <a:cxn ang="0">
                                <a:pos x="66309" y="210082"/>
                              </a:cxn>
                              <a:cxn ang="0">
                                <a:pos x="84124" y="224877"/>
                              </a:cxn>
                              <a:cxn ang="0">
                                <a:pos x="192990" y="224877"/>
                              </a:cxn>
                              <a:cxn ang="0">
                                <a:pos x="206845" y="210082"/>
                              </a:cxn>
                              <a:cxn ang="0">
                                <a:pos x="206845" y="133151"/>
                              </a:cxn>
                              <a:cxn ang="0">
                                <a:pos x="212784" y="126247"/>
                              </a:cxn>
                              <a:cxn ang="0">
                                <a:pos x="225649" y="71014"/>
                              </a:cxn>
                              <a:cxn ang="0">
                                <a:pos x="225649" y="97644"/>
                              </a:cxn>
                              <a:cxn ang="0">
                                <a:pos x="204866" y="114411"/>
                              </a:cxn>
                              <a:cxn ang="0">
                                <a:pos x="131629" y="195288"/>
                              </a:cxn>
                              <a:cxn ang="0">
                                <a:pos x="129649" y="195288"/>
                              </a:cxn>
                              <a:cxn ang="0">
                                <a:pos x="128660" y="194301"/>
                              </a:cxn>
                              <a:cxn ang="0">
                                <a:pos x="92041" y="208110"/>
                              </a:cxn>
                              <a:cxn ang="0">
                                <a:pos x="85113" y="200219"/>
                              </a:cxn>
                              <a:cxn ang="0">
                                <a:pos x="96000" y="160767"/>
                              </a:cxn>
                              <a:cxn ang="0">
                                <a:pos x="96000" y="160767"/>
                              </a:cxn>
                              <a:cxn ang="0">
                                <a:pos x="96000" y="157808"/>
                              </a:cxn>
                              <a:cxn ang="0">
                                <a:pos x="174186" y="82849"/>
                              </a:cxn>
                              <a:cxn ang="0">
                                <a:pos x="191010" y="62137"/>
                              </a:cxn>
                              <a:cxn ang="0">
                                <a:pos x="216742" y="62137"/>
                              </a:cxn>
                              <a:cxn ang="0">
                                <a:pos x="225649" y="71014"/>
                              </a:cxn>
                              <a:cxn ang="0">
                                <a:pos x="100948" y="191342"/>
                              </a:cxn>
                              <a:cxn ang="0">
                                <a:pos x="116784" y="185425"/>
                              </a:cxn>
                              <a:cxn ang="0">
                                <a:pos x="105897" y="174575"/>
                              </a:cxn>
                              <a:cxn ang="0">
                                <a:pos x="100948" y="191342"/>
                              </a:cxn>
                              <a:cxn ang="0">
                                <a:pos x="126680" y="178521"/>
                              </a:cxn>
                              <a:cxn ang="0">
                                <a:pos x="195959" y="107507"/>
                              </a:cxn>
                              <a:cxn ang="0">
                                <a:pos x="180124" y="91726"/>
                              </a:cxn>
                              <a:cxn ang="0">
                                <a:pos x="111835" y="162740"/>
                              </a:cxn>
                              <a:cxn ang="0">
                                <a:pos x="126680" y="178521"/>
                              </a:cxn>
                              <a:cxn ang="0">
                                <a:pos x="216742" y="88767"/>
                              </a:cxn>
                              <a:cxn ang="0">
                                <a:pos x="216742" y="79890"/>
                              </a:cxn>
                              <a:cxn ang="0">
                                <a:pos x="207835" y="71014"/>
                              </a:cxn>
                              <a:cxn ang="0">
                                <a:pos x="203876" y="69041"/>
                              </a:cxn>
                              <a:cxn ang="0">
                                <a:pos x="199918" y="71014"/>
                              </a:cxn>
                              <a:cxn ang="0">
                                <a:pos x="187052" y="82849"/>
                              </a:cxn>
                              <a:cxn ang="0">
                                <a:pos x="204866" y="100603"/>
                              </a:cxn>
                              <a:cxn ang="0">
                                <a:pos x="216742" y="88767"/>
                              </a:cxn>
                              <a:cxn ang="0">
                                <a:pos x="216742" y="88767"/>
                              </a:cxn>
                              <a:cxn ang="0">
                                <a:pos x="216742" y="88767"/>
                              </a:cxn>
                            </a:cxnLst>
                            <a:rect l="0" t="0" r="0" b="0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4E4C4D"/>
                          </a:solidFill>
                          <a:ln w="9525">
                            <a:noFill/>
                          </a:ln>
                        </wps:spPr>
                        <wps:bodyPr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5" o:spid="_x0000_s1026" o:spt="203" style="position:absolute;left:0pt;margin-left:171.6pt;margin-top:312.1pt;height:33.8pt;width:109.25pt;z-index:251677696;mso-width-relative:page;mso-height-relative:page;" coordorigin="4051,7059" coordsize="2185,676" o:gfxdata="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">
                <o:lock v:ext="edit" aspectratio="f"/>
                <v:rect id="矩形 123" o:spid="_x0000_s1026" o:spt="1" style="position:absolute;left:4617;top:7191;height:455;width:1619;" fillcolor="#404040" filled="t" stroked="f" coordsize="21600,21600" o:gfxdata="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KOd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17" o:spid="_x0000_s1026" o:spt="100" style="position:absolute;left:4051;top:7059;height:676;width:676;" fillcolor="#4E4C4D" filled="t" stroked="f" coordsize="291,292" o:gfxdata="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TLPrsAAADb&#10;AAAADwAAAAAAAAABACAAAAAiAAAAZHJzL2Rvd25yZXYueG1sUEsBAhQAFAAAAAgAh07iQDMvBZ47&#10;AAAAOQAAABAAAAAAAAAAAQAgAAAACgEAAGRycy9zaGFwZXhtbC54bWxQSwUGAAAAAAYABgBbAQAA&#10;tAMAAAAA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  <v:path o:connectlocs="0,144000;144495,0;288000,144000;144495,288000;0,144000;212784,126247;218722,133151;218722,210082;192990,236712;84124,236712;55423,210082;55423,96658;84124,69041;145485,69041;152412,74959;145485,80877;84124,80877;66309,96658;66309,210082;84124,224877;192990,224877;206845,210082;206845,133151;212784,126247;225649,71014;225649,97644;204866,114411;131629,195288;129649,195288;128660,194301;92041,208110;85113,200219;96000,160767;96000,160767;96000,157808;174186,82849;191010,62137;216742,62137;225649,71014;100948,191342;116784,185425;105897,174575;100948,191342;126680,178521;195959,107507;180124,91726;111835,162740;126680,178521;216742,88767;216742,79890;207835,71014;203876,69041;199918,71014;187052,82849;204866,100603;216742,88767;216742,88767;216742,88767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/>
          <w:color w:val="7D7D7D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4452620</wp:posOffset>
                </wp:positionV>
                <wp:extent cx="942340" cy="470535"/>
                <wp:effectExtent l="0" t="0" r="0" b="0"/>
                <wp:wrapNone/>
                <wp:docPr id="45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340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49" o:spid="_x0000_s1026" o:spt="202" type="#_x0000_t202" style="position:absolute;left:0pt;margin-left:19.55pt;margin-top:350.6pt;height:37.05pt;width:74.2pt;z-index:251683840;mso-width-relative:page;mso-height-relative:page;" filled="f" stroked="f" coordsize="21600,21600" o:gfxdata="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+nEyT9cAAAAKAQAADwAA&#10;AAAAAAABACAAAAAiAAAAZHJzL2Rvd25yZXYueG1sUEsBAhQAFAAAAAgAh07iQK7rlEmlAQAAGQ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7D7D7D"/>
          <w:szCs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4511675</wp:posOffset>
                </wp:positionV>
                <wp:extent cx="1573530" cy="374650"/>
                <wp:effectExtent l="0" t="0" r="7620" b="6350"/>
                <wp:wrapNone/>
                <wp:docPr id="43" name="组合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530" cy="374650"/>
                          <a:chOff x="4290" y="5190"/>
                          <a:chExt cx="2478" cy="590"/>
                        </a:xfrm>
                      </wpg:grpSpPr>
                      <wps:wsp>
                        <wps:cNvPr id="39" name="矩形 144"/>
                        <wps:cNvSpPr/>
                        <wps:spPr>
                          <a:xfrm>
                            <a:off x="4763" y="5255"/>
                            <a:ext cx="2005" cy="476"/>
                          </a:xfrm>
                          <a:prstGeom prst="rect">
                            <a:avLst/>
                          </a:prstGeom>
                          <a:solidFill>
                            <a:srgbClr val="F2DBDB"/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g:grpSp>
                        <wpg:cNvPr id="42" name="组合 306"/>
                        <wpg:cNvGrpSpPr/>
                        <wpg:grpSpPr>
                          <a:xfrm>
                            <a:off x="4290" y="5190"/>
                            <a:ext cx="590" cy="590"/>
                            <a:chOff x="0" y="0"/>
                            <a:chExt cx="304800" cy="304800"/>
                          </a:xfrm>
                        </wpg:grpSpPr>
                        <wps:wsp>
                          <wps:cNvPr id="40" name="椭圆 13"/>
                          <wps:cNvSpPr/>
                          <wps:spPr>
                            <a:xfrm>
                              <a:off x="0" y="0"/>
                              <a:ext cx="304800" cy="304800"/>
                            </a:xfrm>
                            <a:prstGeom prst="ellipse">
                              <a:avLst/>
                            </a:prstGeom>
                            <a:solidFill>
                              <a:srgbClr val="F2DBDB"/>
                            </a:solidFill>
                            <a:ln w="12700">
                              <a:noFill/>
                            </a:ln>
                          </wps:spPr>
                          <wps:bodyPr wrap="square" anchor="ctr" upright="1"/>
                        </wps:wsp>
                        <pic:pic xmlns:pic="http://schemas.openxmlformats.org/drawingml/2006/picture">
                          <pic:nvPicPr>
                            <pic:cNvPr id="41" name="图片 30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675" y="76200"/>
                              <a:ext cx="185420" cy="185420"/>
                            </a:xfrm>
                            <a:prstGeom prst="rect">
                              <a:avLst/>
                            </a:prstGeom>
                            <a:solidFill>
                              <a:srgbClr val="F2DBDB"/>
                            </a:solidFill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43" o:spid="_x0000_s1026" o:spt="203" style="position:absolute;left:0pt;margin-left:-13.95pt;margin-top:355.25pt;height:29.5pt;width:123.9pt;z-index:251681792;mso-width-relative:page;mso-height-relative:page;" coordorigin="4290,5190" coordsize="2478,590" o:gfxdata="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">
                <o:lock v:ext="edit" aspectratio="f"/>
                <v:rect id="矩形 144" o:spid="_x0000_s1026" o:spt="1" style="position:absolute;left:4763;top:5255;height:476;width:2005;" fillcolor="#F2DBDB" filled="t" stroked="f" coordsize="21600,21600" o:gfxdata="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3XmI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group id="组合 306" o:spid="_x0000_s1026" o:spt="203" style="position:absolute;left:4290;top:5190;height:590;width:590;" coordsize="304800,30480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3" o:spid="_x0000_s1026" o:spt="3" type="#_x0000_t3" style="position:absolute;left:0;top:0;height:304800;width:304800;v-text-anchor:middle;" fillcolor="#F2DBDB" filled="t" stroked="f" coordsize="21600,21600" o:gfxdata="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6Xzom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/>
                    <v:imagedata o:title=""/>
                    <o:lock v:ext="edit" aspectratio="f"/>
                  </v:shape>
                  <v:shape id="图片 305" o:spid="_x0000_s1026" o:spt="75" type="#_x0000_t75" style="position:absolute;left:66675;top:76200;height:185420;width:185420;" fillcolor="#F2DBDB" filled="t" o:preferrelative="t" stroked="f" coordsize="21600,21600" o:gfxdata="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78A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r:id="rId6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color w:val="7D7D7D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4985385</wp:posOffset>
                </wp:positionV>
                <wp:extent cx="1914525" cy="659130"/>
                <wp:effectExtent l="9525" t="9525" r="19050" b="17145"/>
                <wp:wrapNone/>
                <wp:docPr id="44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65913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2DBD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20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/>
                                <w:kern w:val="24"/>
                                <w:sz w:val="22"/>
                                <w:lang w:eastAsia="zh-CN"/>
                              </w:rPr>
                              <w:t>听音乐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kern w:val="24"/>
                                <w:sz w:val="22"/>
                              </w:rPr>
                              <w:t>、羽毛球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20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/>
                                <w:kern w:val="24"/>
                                <w:sz w:val="22"/>
                              </w:rPr>
                              <w:t>摄影、户外运动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48" o:spid="_x0000_s1026" o:spt="202" type="#_x0000_t202" style="position:absolute;left:0pt;margin-left:-19pt;margin-top:392.55pt;height:51.9pt;width:150.75pt;z-index:251682816;mso-width-relative:page;mso-height-relative:page;" filled="f" stroked="t" coordsize="21600,21600" o:gfxdata="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tsEv52gAAAAsBAAAPAAAAAAAAAAEAIAAAACIAAABkcnMvZG93bnJl&#10;di54bWxQSwECFAAUAAAACACHTuJAFwfK//sBAADRAwAADgAAAAAAAAABACAAAAApAQAAZHJzL2Uy&#10;b0RvYy54bWxQSwUGAAAAAAYABgBZAQAAlgUAAAAA&#10;">
                <v:fill on="f" focussize="0,0"/>
                <v:stroke weight="1.5pt" color="#F2DBDB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200"/>
                        <w:rPr>
                          <w:rFonts w:ascii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color w:val="000000"/>
                          <w:kern w:val="24"/>
                          <w:sz w:val="22"/>
                          <w:lang w:eastAsia="zh-CN"/>
                        </w:rPr>
                        <w:t>听音乐</w:t>
                      </w:r>
                      <w:r>
                        <w:rPr>
                          <w:rFonts w:hint="eastAsia" w:ascii="微软雅黑" w:hAnsi="微软雅黑"/>
                          <w:color w:val="000000"/>
                          <w:kern w:val="24"/>
                          <w:sz w:val="22"/>
                        </w:rPr>
                        <w:t>、羽毛球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200"/>
                        <w:rPr>
                          <w:rFonts w:ascii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color w:val="000000"/>
                          <w:kern w:val="24"/>
                          <w:sz w:val="22"/>
                        </w:rPr>
                        <w:t>摄影、户外运动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A44A"/>
    <w:multiLevelType w:val="singleLevel"/>
    <w:tmpl w:val="5964A44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64A479"/>
    <w:multiLevelType w:val="singleLevel"/>
    <w:tmpl w:val="5964A479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E2CA6"/>
    <w:rsid w:val="00003570"/>
    <w:rsid w:val="0001391A"/>
    <w:rsid w:val="00062BE7"/>
    <w:rsid w:val="00094321"/>
    <w:rsid w:val="000960C4"/>
    <w:rsid w:val="000A75E5"/>
    <w:rsid w:val="000E29EF"/>
    <w:rsid w:val="001230A1"/>
    <w:rsid w:val="001267C2"/>
    <w:rsid w:val="00147BFA"/>
    <w:rsid w:val="001663D6"/>
    <w:rsid w:val="00202A8B"/>
    <w:rsid w:val="00284C1F"/>
    <w:rsid w:val="002F79DD"/>
    <w:rsid w:val="003122E1"/>
    <w:rsid w:val="00336FFD"/>
    <w:rsid w:val="00341AC6"/>
    <w:rsid w:val="00352236"/>
    <w:rsid w:val="003765EE"/>
    <w:rsid w:val="0038764A"/>
    <w:rsid w:val="003A54F2"/>
    <w:rsid w:val="003E3BE6"/>
    <w:rsid w:val="00415CE8"/>
    <w:rsid w:val="004233A3"/>
    <w:rsid w:val="00437C17"/>
    <w:rsid w:val="0044784F"/>
    <w:rsid w:val="004729A0"/>
    <w:rsid w:val="004D4040"/>
    <w:rsid w:val="004F6628"/>
    <w:rsid w:val="00564850"/>
    <w:rsid w:val="005756CC"/>
    <w:rsid w:val="005B56A3"/>
    <w:rsid w:val="005C690D"/>
    <w:rsid w:val="00605894"/>
    <w:rsid w:val="0061210A"/>
    <w:rsid w:val="006C5019"/>
    <w:rsid w:val="006E687C"/>
    <w:rsid w:val="006F0E48"/>
    <w:rsid w:val="00740A5B"/>
    <w:rsid w:val="008376A4"/>
    <w:rsid w:val="00847E4E"/>
    <w:rsid w:val="00854319"/>
    <w:rsid w:val="008A3B4E"/>
    <w:rsid w:val="008E7FAC"/>
    <w:rsid w:val="0091431F"/>
    <w:rsid w:val="00972365"/>
    <w:rsid w:val="00973817"/>
    <w:rsid w:val="00A12F9C"/>
    <w:rsid w:val="00A51312"/>
    <w:rsid w:val="00A5196C"/>
    <w:rsid w:val="00A732E1"/>
    <w:rsid w:val="00AC636B"/>
    <w:rsid w:val="00AD124E"/>
    <w:rsid w:val="00AD4505"/>
    <w:rsid w:val="00BA7166"/>
    <w:rsid w:val="00BB7B77"/>
    <w:rsid w:val="00BC0149"/>
    <w:rsid w:val="00BF6BC5"/>
    <w:rsid w:val="00C3475F"/>
    <w:rsid w:val="00C4583A"/>
    <w:rsid w:val="00C81512"/>
    <w:rsid w:val="00C85F60"/>
    <w:rsid w:val="00CB5671"/>
    <w:rsid w:val="00CE1961"/>
    <w:rsid w:val="00D14141"/>
    <w:rsid w:val="00D377B0"/>
    <w:rsid w:val="00D47D03"/>
    <w:rsid w:val="00D63966"/>
    <w:rsid w:val="00D90C3D"/>
    <w:rsid w:val="00E50826"/>
    <w:rsid w:val="00E56261"/>
    <w:rsid w:val="00E93CB6"/>
    <w:rsid w:val="00E941AF"/>
    <w:rsid w:val="00E96802"/>
    <w:rsid w:val="00EC0E20"/>
    <w:rsid w:val="00F056EF"/>
    <w:rsid w:val="00F12D9B"/>
    <w:rsid w:val="00F17B34"/>
    <w:rsid w:val="00F450E6"/>
    <w:rsid w:val="027F4AC7"/>
    <w:rsid w:val="177B30CC"/>
    <w:rsid w:val="1FAE2CA6"/>
    <w:rsid w:val="25DD06DF"/>
    <w:rsid w:val="2B1764F3"/>
    <w:rsid w:val="2BBF1919"/>
    <w:rsid w:val="2DE71D60"/>
    <w:rsid w:val="36FC4770"/>
    <w:rsid w:val="372E0498"/>
    <w:rsid w:val="3A123C87"/>
    <w:rsid w:val="45677D19"/>
    <w:rsid w:val="5B9F19E7"/>
    <w:rsid w:val="65C22684"/>
    <w:rsid w:val="67D13E9E"/>
    <w:rsid w:val="681D3786"/>
    <w:rsid w:val="695D4607"/>
    <w:rsid w:val="6A1C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kern w:val="0"/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/>
      <w:kern w:val="0"/>
      <w:sz w:val="24"/>
      <w:szCs w:val="20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_Style 8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link w:val="4"/>
    <w:qFormat/>
    <w:uiPriority w:val="99"/>
    <w:rPr>
      <w:sz w:val="18"/>
      <w:szCs w:val="18"/>
    </w:rPr>
  </w:style>
  <w:style w:type="character" w:customStyle="1" w:styleId="12">
    <w:name w:val="页脚 Char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Action-&#31616;&#27905;&#39118;&#27714;&#32844;&#31616;&#21382;33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简历Action-简洁风求职简历33</Template>
  <Pages>1</Pages>
  <Words>7</Words>
  <Characters>41</Characters>
  <Lines>1</Lines>
  <Paragraphs>1</Paragraphs>
  <TotalTime>3</TotalTime>
  <ScaleCrop>false</ScaleCrop>
  <LinksUpToDate>false</LinksUpToDate>
  <CharactersWithSpaces>47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2017-07-11T09:10:00Z</dcterms:created>
  <dc:creator>kedao</dc:creator>
  <cp:lastModifiedBy>me</cp:lastModifiedBy>
  <dcterms:modified xsi:type="dcterms:W3CDTF">2019-11-07T05:15:27Z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